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637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513D05" w14:paraId="57D44E0F" w14:textId="77777777" w:rsidTr="002F4B82">
        <w:tc>
          <w:tcPr>
            <w:tcW w:w="5008" w:type="dxa"/>
            <w:vAlign w:val="bottom"/>
          </w:tcPr>
          <w:p w14:paraId="1B11A965" w14:textId="77777777" w:rsidR="00513D05" w:rsidRDefault="00513D05" w:rsidP="002F4B82">
            <w:pPr>
              <w:pStyle w:val="Title"/>
            </w:pPr>
            <w:r>
              <w:t>Manpreet</w:t>
            </w:r>
          </w:p>
          <w:p w14:paraId="0F9C35ED" w14:textId="77777777" w:rsidR="00513D05" w:rsidRDefault="00513D05" w:rsidP="002F4B82">
            <w:pPr>
              <w:pStyle w:val="Title"/>
            </w:pPr>
            <w:r>
              <w:t>Singh</w:t>
            </w:r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513D05" w:rsidRPr="009D0878" w14:paraId="14070D53" w14:textId="77777777" w:rsidTr="00705A3F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76CD7B58" w14:textId="77777777" w:rsidR="00513D05" w:rsidRPr="009D0878" w:rsidRDefault="00513D05" w:rsidP="00304430">
                  <w:pPr>
                    <w:pStyle w:val="ContactInfo"/>
                    <w:framePr w:hSpace="180" w:wrap="around" w:vAnchor="page" w:hAnchor="margin" w:y="637"/>
                  </w:pPr>
                  <w:r>
                    <w:rPr>
                      <w:sz w:val="18"/>
                    </w:rPr>
                    <w:t>(408)-338-7681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401CC4A" w14:textId="77777777" w:rsidR="00513D05" w:rsidRPr="009D0878" w:rsidRDefault="00513D05" w:rsidP="00304430">
                  <w:pPr>
                    <w:pStyle w:val="Icons"/>
                    <w:framePr w:hSpace="180" w:wrap="around" w:vAnchor="page" w:hAnchor="margin" w:y="637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CF20E77" wp14:editId="1D21E13F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FCEB33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513D05" w:rsidRPr="009D0878" w14:paraId="7F1E84E8" w14:textId="77777777" w:rsidTr="00705A3F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6D96E5D8" w14:textId="77777777" w:rsidR="00513D05" w:rsidRPr="009D0878" w:rsidRDefault="00513D05" w:rsidP="00304430">
                  <w:pPr>
                    <w:pStyle w:val="ContactInfo"/>
                    <w:framePr w:hSpace="180" w:wrap="around" w:vAnchor="page" w:hAnchor="margin" w:y="637"/>
                  </w:pPr>
                  <w:r>
                    <w:rPr>
                      <w:rFonts w:ascii="Calibri" w:eastAsia="Times New Roman" w:hAnsi="Calibri" w:cs="Calibri"/>
                      <w:sz w:val="18"/>
                    </w:rPr>
                    <w:t>manpreetsinghh011@gmail.com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50FC6E41" w14:textId="77777777" w:rsidR="00513D05" w:rsidRPr="009D0878" w:rsidRDefault="00513D05" w:rsidP="00304430">
                  <w:pPr>
                    <w:pStyle w:val="Icons"/>
                    <w:framePr w:hSpace="180" w:wrap="around" w:vAnchor="page" w:hAnchor="margin" w:y="637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7CAE4A9" wp14:editId="7DB2F8C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A64EA2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513D05" w:rsidRPr="009D0878" w14:paraId="3EE8E7C0" w14:textId="77777777" w:rsidTr="00705A3F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50DDBB8E" w14:textId="77777777" w:rsidR="00513D05" w:rsidRPr="00914887" w:rsidRDefault="00A20CBE" w:rsidP="00304430">
                  <w:pPr>
                    <w:pStyle w:val="ContactInfo"/>
                    <w:framePr w:hSpace="180" w:wrap="around" w:vAnchor="page" w:hAnchor="margin" w:y="637"/>
                    <w:rPr>
                      <w:rFonts w:cstheme="minorHAnsi"/>
                    </w:rPr>
                  </w:pPr>
                  <w:hyperlink r:id="rId12" w:history="1">
                    <w:r w:rsidR="00513D05" w:rsidRPr="00EE5164">
                      <w:rPr>
                        <w:rStyle w:val="Hyperlink"/>
                        <w:rFonts w:cstheme="minorHAnsi"/>
                        <w:sz w:val="18"/>
                        <w:bdr w:val="none" w:sz="0" w:space="0" w:color="auto" w:frame="1"/>
                        <w:shd w:val="clear" w:color="auto" w:fill="FFFFFF"/>
                      </w:rPr>
                      <w:t>https://mannysinghh11.github.io</w:t>
                    </w:r>
                  </w:hyperlink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6571196A" w14:textId="77777777" w:rsidR="00513D05" w:rsidRPr="009D0878" w:rsidRDefault="00513D05" w:rsidP="00304430">
                  <w:pPr>
                    <w:pStyle w:val="Icons"/>
                    <w:framePr w:hSpace="180" w:wrap="around" w:vAnchor="page" w:hAnchor="margin" w:y="637"/>
                  </w:pPr>
                  <w:r>
                    <w:rPr>
                      <w:noProof/>
                    </w:rPr>
                    <w:drawing>
                      <wp:inline distT="0" distB="0" distL="0" distR="0" wp14:anchorId="55FE5B15" wp14:editId="19F9136A">
                        <wp:extent cx="120013" cy="120580"/>
                        <wp:effectExtent l="0" t="0" r="0" b="0"/>
                        <wp:docPr id="3" name="Picture 3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web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008" cy="1477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80F8E57" w14:textId="77777777" w:rsidR="00513D05" w:rsidRDefault="00513D05" w:rsidP="002F4B82">
            <w:pPr>
              <w:pStyle w:val="Header"/>
            </w:pPr>
          </w:p>
        </w:tc>
      </w:tr>
    </w:tbl>
    <w:p w14:paraId="06C386F8" w14:textId="77777777" w:rsidR="00362F21" w:rsidRPr="002F4B82" w:rsidRDefault="00362F21" w:rsidP="002F4B82">
      <w:pPr>
        <w:pStyle w:val="Heading1"/>
        <w:spacing w:before="0"/>
        <w:rPr>
          <w:sz w:val="32"/>
        </w:rPr>
      </w:pPr>
      <w:r w:rsidRPr="002F4B82">
        <w:rPr>
          <w:sz w:val="32"/>
        </w:rPr>
        <w:t>Education</w:t>
      </w:r>
    </w:p>
    <w:p w14:paraId="161D92B1" w14:textId="77777777" w:rsidR="00362F21" w:rsidRPr="002F4B82" w:rsidRDefault="00362F21" w:rsidP="002F4B82">
      <w:pPr>
        <w:spacing w:after="0"/>
        <w:contextualSpacing/>
      </w:pPr>
      <w:r w:rsidRPr="002F4B82">
        <w:t>San Jose State University</w:t>
      </w:r>
    </w:p>
    <w:p w14:paraId="0791456E" w14:textId="77777777" w:rsidR="00C43D65" w:rsidRPr="002F4B82" w:rsidRDefault="00362F21" w:rsidP="002F4B82">
      <w:pPr>
        <w:spacing w:after="0"/>
        <w:contextualSpacing/>
        <w:rPr>
          <w:rStyle w:val="Hyperlink"/>
          <w:rFonts w:ascii="Calibri Light" w:hAnsi="Calibri Light" w:cs="Calibri Light"/>
          <w:color w:val="auto"/>
        </w:rPr>
      </w:pPr>
      <w:r w:rsidRPr="002F4B82">
        <w:t>BS Software Engineering 2019</w:t>
      </w:r>
      <w:r w:rsidR="007F3012" w:rsidRPr="002F4B82">
        <w:rPr>
          <w:rStyle w:val="Hyperlink"/>
          <w:rFonts w:ascii="Calibri Light" w:hAnsi="Calibri Light" w:cs="Calibri Light"/>
          <w:color w:val="auto"/>
        </w:rPr>
        <w:t xml:space="preserve"> </w:t>
      </w:r>
    </w:p>
    <w:p w14:paraId="6B21381E" w14:textId="77777777" w:rsidR="001D6FA2" w:rsidRPr="002F4B82" w:rsidRDefault="00A20CBE" w:rsidP="002F4B82">
      <w:pPr>
        <w:pStyle w:val="Heading1"/>
        <w:spacing w:before="240"/>
        <w:rPr>
          <w:sz w:val="22"/>
          <w:szCs w:val="22"/>
        </w:rPr>
      </w:pPr>
      <w:sdt>
        <w:sdtPr>
          <w:rPr>
            <w:sz w:val="22"/>
            <w:szCs w:val="22"/>
          </w:rPr>
          <w:alias w:val="Skills:"/>
          <w:tag w:val="Skills:"/>
          <w:id w:val="-1210261327"/>
          <w:placeholder>
            <w:docPart w:val="3BE8890028D64809BA696BAB4231556B"/>
          </w:placeholder>
          <w:temporary/>
          <w:showingPlcHdr/>
          <w15:appearance w15:val="hidden"/>
        </w:sdtPr>
        <w:sdtEndPr/>
        <w:sdtContent>
          <w:r w:rsidR="001D6FA2" w:rsidRPr="002F4B82">
            <w:rPr>
              <w:sz w:val="32"/>
            </w:rPr>
            <w:t>Skills</w:t>
          </w:r>
        </w:sdtContent>
      </w:sdt>
    </w:p>
    <w:p w14:paraId="7472C8B6" w14:textId="77777777" w:rsidR="001D6FA2" w:rsidRPr="002F4B82" w:rsidRDefault="001D6FA2" w:rsidP="001D6FA2">
      <w:pPr>
        <w:pStyle w:val="Heading5"/>
      </w:pPr>
      <w:r w:rsidRPr="002F4B82">
        <w:t>Programming Languages</w:t>
      </w:r>
    </w:p>
    <w:p w14:paraId="728AEB05" w14:textId="1F09C738" w:rsidR="001D6FA2" w:rsidRDefault="001D6FA2" w:rsidP="001D6FA2">
      <w:r w:rsidRPr="002F4B82">
        <w:t>Java, C#, JavaScript</w:t>
      </w:r>
      <w:r w:rsidR="00AD2B8A">
        <w:t xml:space="preserve"> </w:t>
      </w:r>
      <w:r w:rsidRPr="002F4B82">
        <w:t>, jQuery, HTML, CSS, SQL, React/React-Native,</w:t>
      </w:r>
      <w:r w:rsidR="00AD2B8A">
        <w:t xml:space="preserve"> NodeJS,</w:t>
      </w:r>
      <w:bookmarkStart w:id="0" w:name="_GoBack"/>
      <w:bookmarkEnd w:id="0"/>
      <w:r w:rsidRPr="002F4B82">
        <w:t xml:space="preserve"> Python, PHP, Swift</w:t>
      </w:r>
    </w:p>
    <w:p w14:paraId="5667173A" w14:textId="77777777" w:rsidR="002F4B82" w:rsidRDefault="002F4B82" w:rsidP="002F4B82">
      <w:pPr>
        <w:pStyle w:val="Heading5"/>
      </w:pPr>
      <w:r>
        <w:t>Collaboration</w:t>
      </w:r>
    </w:p>
    <w:p w14:paraId="4BF2E203" w14:textId="77777777" w:rsidR="002F4B82" w:rsidRPr="002F4B82" w:rsidRDefault="002F4B82" w:rsidP="002F4B82">
      <w:r>
        <w:t>Bitbucket, GitHub, Slack</w:t>
      </w:r>
    </w:p>
    <w:p w14:paraId="3FD5740B" w14:textId="77777777" w:rsidR="001D6FA2" w:rsidRPr="002F4B82" w:rsidRDefault="001D6FA2" w:rsidP="001D6FA2">
      <w:pPr>
        <w:pStyle w:val="Heading5"/>
      </w:pPr>
      <w:r w:rsidRPr="002F4B82">
        <w:t>Cloud Services</w:t>
      </w:r>
    </w:p>
    <w:p w14:paraId="7AD1937F" w14:textId="77777777" w:rsidR="002F4B82" w:rsidRPr="002F4B82" w:rsidRDefault="001D6FA2" w:rsidP="00914887">
      <w:r w:rsidRPr="002F4B82">
        <w:t>AWS</w:t>
      </w:r>
      <w:r w:rsidR="00513D05" w:rsidRPr="002F4B82">
        <w:t xml:space="preserve"> – S3, Lambda, Amplify, DynamoDB, EC2</w:t>
      </w:r>
      <w:r w:rsidR="007C2922">
        <w:t xml:space="preserve">, </w:t>
      </w:r>
      <w:r w:rsidR="007C2922" w:rsidRPr="007C2922">
        <w:t>Rekognition</w:t>
      </w:r>
    </w:p>
    <w:p w14:paraId="5514769B" w14:textId="77777777" w:rsidR="005B1D68" w:rsidRPr="002F4B82" w:rsidRDefault="00A20CBE" w:rsidP="00B13B8B">
      <w:pPr>
        <w:pStyle w:val="Heading1"/>
        <w:spacing w:before="240"/>
        <w:contextualSpacing w:val="0"/>
        <w:rPr>
          <w:sz w:val="22"/>
          <w:szCs w:val="22"/>
        </w:rPr>
      </w:pPr>
      <w:sdt>
        <w:sdtPr>
          <w:rPr>
            <w:sz w:val="22"/>
            <w:szCs w:val="22"/>
          </w:rPr>
          <w:alias w:val="Experience:"/>
          <w:tag w:val="Experience:"/>
          <w:id w:val="-898354009"/>
          <w:placeholder>
            <w:docPart w:val="C178BE45FDB34191A83D27597D81B137"/>
          </w:placeholder>
          <w:temporary/>
          <w:showingPlcHdr/>
          <w15:appearance w15:val="hidden"/>
        </w:sdtPr>
        <w:sdtEndPr/>
        <w:sdtContent>
          <w:r w:rsidR="004937AE" w:rsidRPr="002F4B82">
            <w:rPr>
              <w:sz w:val="32"/>
            </w:rPr>
            <w:t>Experience</w:t>
          </w:r>
        </w:sdtContent>
      </w:sdt>
    </w:p>
    <w:p w14:paraId="0D1701BC" w14:textId="77777777" w:rsidR="0023705D" w:rsidRPr="002F4B82" w:rsidRDefault="00362F21" w:rsidP="00D413F9">
      <w:pPr>
        <w:pStyle w:val="Heading3"/>
        <w:rPr>
          <w:szCs w:val="22"/>
        </w:rPr>
      </w:pPr>
      <w:r w:rsidRPr="002F4B82">
        <w:rPr>
          <w:szCs w:val="22"/>
        </w:rPr>
        <w:t>June 2019 – August 2019</w:t>
      </w:r>
    </w:p>
    <w:p w14:paraId="46AA5294" w14:textId="77777777" w:rsidR="0023705D" w:rsidRPr="002F4B82" w:rsidRDefault="00362F21" w:rsidP="008D31BD">
      <w:pPr>
        <w:pStyle w:val="Heading5"/>
      </w:pPr>
      <w:r w:rsidRPr="002F4B82">
        <w:t>Technical Project Manager - Gilead Sciences</w:t>
      </w:r>
      <w:r w:rsidR="007F3012" w:rsidRPr="002F4B82">
        <w:rPr>
          <w:rStyle w:val="Emphasis"/>
        </w:rPr>
        <w:t xml:space="preserve">, </w:t>
      </w:r>
      <w:r w:rsidRPr="002F4B82">
        <w:rPr>
          <w:rStyle w:val="Emphasis"/>
        </w:rPr>
        <w:t>Foster City, C</w:t>
      </w:r>
      <w:r w:rsidR="006A0015" w:rsidRPr="002F4B82">
        <w:rPr>
          <w:rStyle w:val="Emphasis"/>
        </w:rPr>
        <w:t>alifornia</w:t>
      </w:r>
    </w:p>
    <w:p w14:paraId="0F2EC3F9" w14:textId="1AB13EAD" w:rsidR="00D413F9" w:rsidRPr="002F4B82" w:rsidRDefault="00362F21" w:rsidP="00362F21">
      <w:pPr>
        <w:pStyle w:val="ListParagraph"/>
        <w:numPr>
          <w:ilvl w:val="0"/>
          <w:numId w:val="13"/>
        </w:numPr>
      </w:pPr>
      <w:r w:rsidRPr="002F4B82">
        <w:t xml:space="preserve">Facilitated the </w:t>
      </w:r>
      <w:r w:rsidR="00304430">
        <w:t>creation</w:t>
      </w:r>
      <w:r w:rsidRPr="002F4B82">
        <w:t xml:space="preserve"> of a continuous compliance sy</w:t>
      </w:r>
      <w:r w:rsidR="00304430">
        <w:t>stem</w:t>
      </w:r>
      <w:r w:rsidRPr="002F4B82">
        <w:t xml:space="preserve"> by coordinat</w:t>
      </w:r>
      <w:r w:rsidR="00D407A2">
        <w:t>ing</w:t>
      </w:r>
      <w:r w:rsidRPr="002F4B82">
        <w:t xml:space="preserve"> meetings with service owners, key stakeholders, and peers</w:t>
      </w:r>
      <w:r w:rsidR="00304430">
        <w:t xml:space="preserve"> through the entire SDLC.</w:t>
      </w:r>
    </w:p>
    <w:p w14:paraId="1020D085" w14:textId="77777777" w:rsidR="00362F21" w:rsidRPr="002F4B82" w:rsidRDefault="00362F21" w:rsidP="00362F21">
      <w:pPr>
        <w:pStyle w:val="ListParagraph"/>
        <w:numPr>
          <w:ilvl w:val="0"/>
          <w:numId w:val="13"/>
        </w:numPr>
      </w:pPr>
      <w:r w:rsidRPr="002F4B82">
        <w:t xml:space="preserve">Automated manual compliance server checks to improve efficiency </w:t>
      </w:r>
      <w:r w:rsidR="00914887" w:rsidRPr="002F4B82">
        <w:t>by 50%</w:t>
      </w:r>
      <w:r w:rsidRPr="002F4B82">
        <w:t>.</w:t>
      </w:r>
    </w:p>
    <w:p w14:paraId="55EC4679" w14:textId="77777777" w:rsidR="00362F21" w:rsidRPr="002F4B82" w:rsidRDefault="00362F21" w:rsidP="00362F21">
      <w:pPr>
        <w:pStyle w:val="ListParagraph"/>
        <w:numPr>
          <w:ilvl w:val="0"/>
          <w:numId w:val="13"/>
        </w:numPr>
      </w:pPr>
      <w:r w:rsidRPr="002F4B82">
        <w:t xml:space="preserve">Communicated with </w:t>
      </w:r>
      <w:r w:rsidR="00914887" w:rsidRPr="002F4B82">
        <w:t>multiple offshore teams to ensure requirements are translated and implemented properly.</w:t>
      </w:r>
    </w:p>
    <w:p w14:paraId="645866B9" w14:textId="77777777" w:rsidR="00914887" w:rsidRPr="002F4B82" w:rsidRDefault="00914887" w:rsidP="00362F21">
      <w:pPr>
        <w:pStyle w:val="ListParagraph"/>
        <w:numPr>
          <w:ilvl w:val="0"/>
          <w:numId w:val="13"/>
        </w:numPr>
      </w:pPr>
      <w:r w:rsidRPr="002F4B82">
        <w:t xml:space="preserve">Designed a dashboard to showcase all the necessary </w:t>
      </w:r>
      <w:r w:rsidR="001D6FA2" w:rsidRPr="002F4B82">
        <w:t xml:space="preserve">server </w:t>
      </w:r>
      <w:r w:rsidRPr="002F4B82">
        <w:t>information to the end-users.</w:t>
      </w:r>
    </w:p>
    <w:p w14:paraId="2E69AE16" w14:textId="77777777" w:rsidR="00D413F9" w:rsidRPr="002F4B82" w:rsidRDefault="00362F21" w:rsidP="00D413F9">
      <w:pPr>
        <w:pStyle w:val="Heading3"/>
        <w:rPr>
          <w:szCs w:val="22"/>
        </w:rPr>
      </w:pPr>
      <w:r w:rsidRPr="002F4B82">
        <w:rPr>
          <w:szCs w:val="22"/>
        </w:rPr>
        <w:t xml:space="preserve">August 2018 – December </w:t>
      </w:r>
      <w:r w:rsidR="00914887" w:rsidRPr="002F4B82">
        <w:rPr>
          <w:szCs w:val="22"/>
        </w:rPr>
        <w:t>2018</w:t>
      </w:r>
    </w:p>
    <w:p w14:paraId="27484488" w14:textId="77777777" w:rsidR="00D413F9" w:rsidRPr="002F4B82" w:rsidRDefault="006A0015" w:rsidP="008D31BD">
      <w:pPr>
        <w:pStyle w:val="Heading5"/>
      </w:pPr>
      <w:r w:rsidRPr="002F4B82">
        <w:t>Application Developer – Ambii</w:t>
      </w:r>
      <w:r w:rsidRPr="002F4B82">
        <w:rPr>
          <w:rStyle w:val="Emphasis"/>
        </w:rPr>
        <w:t>, San Jose</w:t>
      </w:r>
      <w:r w:rsidR="007F3012" w:rsidRPr="002F4B82">
        <w:rPr>
          <w:rStyle w:val="Emphasis"/>
        </w:rPr>
        <w:t xml:space="preserve">, </w:t>
      </w:r>
      <w:r w:rsidRPr="002F4B82">
        <w:rPr>
          <w:rStyle w:val="Emphasis"/>
        </w:rPr>
        <w:t>California</w:t>
      </w:r>
    </w:p>
    <w:p w14:paraId="1A79D446" w14:textId="3363E65B" w:rsidR="006A0015" w:rsidRPr="002F4B82" w:rsidRDefault="006A0015" w:rsidP="006A0015">
      <w:pPr>
        <w:pStyle w:val="ListParagraph"/>
        <w:numPr>
          <w:ilvl w:val="0"/>
          <w:numId w:val="14"/>
        </w:numPr>
      </w:pPr>
      <w:r w:rsidRPr="002F4B82">
        <w:t>Developed the world’s first AI</w:t>
      </w:r>
      <w:r w:rsidR="0045308B">
        <w:t xml:space="preserve"> </w:t>
      </w:r>
      <w:r w:rsidRPr="002F4B82">
        <w:t>- driven digital jukebox built for group listening</w:t>
      </w:r>
      <w:r w:rsidR="007F3012" w:rsidRPr="002F4B82">
        <w:t>.</w:t>
      </w:r>
    </w:p>
    <w:p w14:paraId="4ED1441E" w14:textId="28E387EC" w:rsidR="006A0015" w:rsidRPr="002F4B82" w:rsidRDefault="0045308B" w:rsidP="006A0015">
      <w:pPr>
        <w:pStyle w:val="ListParagraph"/>
        <w:numPr>
          <w:ilvl w:val="0"/>
          <w:numId w:val="14"/>
        </w:numPr>
      </w:pPr>
      <w:r w:rsidRPr="002F4B82">
        <w:t>M</w:t>
      </w:r>
      <w:r w:rsidR="00AD2B8A">
        <w:t>ERN</w:t>
      </w:r>
      <w:r>
        <w:t xml:space="preserve"> </w:t>
      </w:r>
      <w:r w:rsidR="006A0015" w:rsidRPr="002F4B82">
        <w:t>development to build real-time web &amp; mobile apps for music streaming.</w:t>
      </w:r>
    </w:p>
    <w:p w14:paraId="4D2EFFB3" w14:textId="77777777" w:rsidR="00D413F9" w:rsidRPr="002F4B82" w:rsidRDefault="006A0015" w:rsidP="006A0015">
      <w:pPr>
        <w:pStyle w:val="ListParagraph"/>
        <w:numPr>
          <w:ilvl w:val="0"/>
          <w:numId w:val="14"/>
        </w:numPr>
      </w:pPr>
      <w:r w:rsidRPr="002F4B82">
        <w:t>Integrated Spotify’s playback functionality on top of the existing YouTube playback functionality.</w:t>
      </w:r>
    </w:p>
    <w:p w14:paraId="1F1456D6" w14:textId="77777777" w:rsidR="006A0015" w:rsidRPr="002F4B82" w:rsidRDefault="006A0015" w:rsidP="006A0015">
      <w:pPr>
        <w:pStyle w:val="ListParagraph"/>
        <w:numPr>
          <w:ilvl w:val="0"/>
          <w:numId w:val="14"/>
        </w:numPr>
      </w:pPr>
      <w:r w:rsidRPr="002F4B82">
        <w:t>Improved performance of the application by applying the knowledge of object-oriented design and data structures.</w:t>
      </w:r>
    </w:p>
    <w:p w14:paraId="6A541D4A" w14:textId="77777777" w:rsidR="001D6FA2" w:rsidRPr="002F4B82" w:rsidRDefault="001D6FA2" w:rsidP="001D6FA2">
      <w:pPr>
        <w:pStyle w:val="Heading3"/>
        <w:rPr>
          <w:szCs w:val="22"/>
        </w:rPr>
      </w:pPr>
      <w:r w:rsidRPr="002F4B82">
        <w:rPr>
          <w:szCs w:val="22"/>
        </w:rPr>
        <w:t>June 2018 – August 2018</w:t>
      </w:r>
    </w:p>
    <w:p w14:paraId="37F4A003" w14:textId="77777777" w:rsidR="001D6FA2" w:rsidRPr="002F4B82" w:rsidRDefault="001D6FA2" w:rsidP="001D6FA2">
      <w:pPr>
        <w:pStyle w:val="Heading5"/>
      </w:pPr>
      <w:r w:rsidRPr="002F4B82">
        <w:t>Software Engineering Intern – Gilead Sciences</w:t>
      </w:r>
      <w:r w:rsidRPr="002F4B82">
        <w:rPr>
          <w:rStyle w:val="Emphasis"/>
        </w:rPr>
        <w:t>, Foster City, California</w:t>
      </w:r>
    </w:p>
    <w:p w14:paraId="3EAB5DCB" w14:textId="77777777" w:rsidR="001D6FA2" w:rsidRPr="002F4B82" w:rsidRDefault="001D6FA2" w:rsidP="001D6FA2">
      <w:pPr>
        <w:pStyle w:val="ListParagraph"/>
        <w:numPr>
          <w:ilvl w:val="0"/>
          <w:numId w:val="14"/>
        </w:numPr>
      </w:pPr>
      <w:r w:rsidRPr="002F4B82">
        <w:t>Gathered user requirements, analyzed, and designed the web page that demonstrated a variety of graphs accessed by tens-of-thousands of users globally.</w:t>
      </w:r>
    </w:p>
    <w:p w14:paraId="4F3A1242" w14:textId="70E976E0" w:rsidR="001D6FA2" w:rsidRPr="002F4B82" w:rsidRDefault="006529AD" w:rsidP="001D6FA2">
      <w:pPr>
        <w:pStyle w:val="ListParagraph"/>
        <w:numPr>
          <w:ilvl w:val="0"/>
          <w:numId w:val="14"/>
        </w:numPr>
      </w:pPr>
      <w:r>
        <w:t>Created</w:t>
      </w:r>
      <w:r w:rsidR="001D6FA2" w:rsidRPr="002F4B82">
        <w:t xml:space="preserve"> </w:t>
      </w:r>
      <w:r w:rsidR="00612C60">
        <w:t xml:space="preserve">and designed </w:t>
      </w:r>
      <w:r w:rsidR="001D6FA2" w:rsidRPr="002F4B82">
        <w:t>a scalable and dynamic web application for subjective data collection through a series of carefully crafted questions.</w:t>
      </w:r>
    </w:p>
    <w:p w14:paraId="01DB3BD5" w14:textId="7FFDFD0D" w:rsidR="002F4B82" w:rsidRPr="002F4B82" w:rsidRDefault="002F4B82" w:rsidP="001D6FA2">
      <w:pPr>
        <w:pStyle w:val="ListParagraph"/>
        <w:numPr>
          <w:ilvl w:val="0"/>
          <w:numId w:val="14"/>
        </w:numPr>
      </w:pPr>
      <w:r w:rsidRPr="002F4B82">
        <w:t>Ensured reusability of the application by allowing the questions to be updated dynamically and allowing multiple instances of the application to be run simultaneously</w:t>
      </w:r>
      <w:r w:rsidR="00C27850">
        <w:t xml:space="preserve"> via database design.</w:t>
      </w:r>
    </w:p>
    <w:p w14:paraId="5293034A" w14:textId="77777777" w:rsidR="00513D05" w:rsidRPr="002F4B82" w:rsidRDefault="001D6FA2" w:rsidP="002F4B82">
      <w:pPr>
        <w:pStyle w:val="ListParagraph"/>
        <w:numPr>
          <w:ilvl w:val="0"/>
          <w:numId w:val="14"/>
        </w:numPr>
      </w:pPr>
      <w:r w:rsidRPr="002F4B82">
        <w:t>Full-stack application development on the .NET framework utilizing HTML, CSS, JavaScript, jQuery, Bootstrap, KendoUI, SQL, and C#.</w:t>
      </w:r>
    </w:p>
    <w:sectPr w:rsidR="00513D05" w:rsidRPr="002F4B82" w:rsidSect="00F439C9">
      <w:footerReference w:type="default" r:id="rId14"/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B55EE" w14:textId="77777777" w:rsidR="00A20CBE" w:rsidRDefault="00A20CBE" w:rsidP="00725803">
      <w:pPr>
        <w:spacing w:after="0"/>
      </w:pPr>
      <w:r>
        <w:separator/>
      </w:r>
    </w:p>
  </w:endnote>
  <w:endnote w:type="continuationSeparator" w:id="0">
    <w:p w14:paraId="6C7068F3" w14:textId="77777777" w:rsidR="00A20CBE" w:rsidRDefault="00A20CBE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2A1C64" w14:textId="77777777"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8FC70" w14:textId="77777777" w:rsidR="00A20CBE" w:rsidRDefault="00A20CBE" w:rsidP="00725803">
      <w:pPr>
        <w:spacing w:after="0"/>
      </w:pPr>
      <w:r>
        <w:separator/>
      </w:r>
    </w:p>
  </w:footnote>
  <w:footnote w:type="continuationSeparator" w:id="0">
    <w:p w14:paraId="2CA519AE" w14:textId="77777777" w:rsidR="00A20CBE" w:rsidRDefault="00A20CBE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94C2F6E"/>
    <w:multiLevelType w:val="hybridMultilevel"/>
    <w:tmpl w:val="81E48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079BD"/>
    <w:multiLevelType w:val="hybridMultilevel"/>
    <w:tmpl w:val="3586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14343"/>
    <w:multiLevelType w:val="hybridMultilevel"/>
    <w:tmpl w:val="42AE8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DC08F8"/>
    <w:multiLevelType w:val="hybridMultilevel"/>
    <w:tmpl w:val="A4AE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21"/>
    <w:rsid w:val="00025E77"/>
    <w:rsid w:val="00027312"/>
    <w:rsid w:val="00061AE7"/>
    <w:rsid w:val="000645F2"/>
    <w:rsid w:val="00067AE4"/>
    <w:rsid w:val="00082F03"/>
    <w:rsid w:val="000835A0"/>
    <w:rsid w:val="000934A2"/>
    <w:rsid w:val="00144D98"/>
    <w:rsid w:val="001B0955"/>
    <w:rsid w:val="001D6FA2"/>
    <w:rsid w:val="00227784"/>
    <w:rsid w:val="0023705D"/>
    <w:rsid w:val="00250A31"/>
    <w:rsid w:val="00251C13"/>
    <w:rsid w:val="002922D0"/>
    <w:rsid w:val="002F4B82"/>
    <w:rsid w:val="00304430"/>
    <w:rsid w:val="00340B03"/>
    <w:rsid w:val="00362F21"/>
    <w:rsid w:val="00380AE7"/>
    <w:rsid w:val="003A6943"/>
    <w:rsid w:val="00410BA2"/>
    <w:rsid w:val="00427C7B"/>
    <w:rsid w:val="00434074"/>
    <w:rsid w:val="0045308B"/>
    <w:rsid w:val="00463C3B"/>
    <w:rsid w:val="004937AE"/>
    <w:rsid w:val="004D732B"/>
    <w:rsid w:val="004E2970"/>
    <w:rsid w:val="005026DD"/>
    <w:rsid w:val="00513D05"/>
    <w:rsid w:val="00513EFC"/>
    <w:rsid w:val="0052113B"/>
    <w:rsid w:val="005311CA"/>
    <w:rsid w:val="00564951"/>
    <w:rsid w:val="00573BF9"/>
    <w:rsid w:val="005A4A49"/>
    <w:rsid w:val="005B13C9"/>
    <w:rsid w:val="005B1D68"/>
    <w:rsid w:val="005C71B0"/>
    <w:rsid w:val="00611B37"/>
    <w:rsid w:val="00612C60"/>
    <w:rsid w:val="006252B4"/>
    <w:rsid w:val="00646BA2"/>
    <w:rsid w:val="006529AD"/>
    <w:rsid w:val="00675EA0"/>
    <w:rsid w:val="006A0015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C211F"/>
    <w:rsid w:val="007C26CB"/>
    <w:rsid w:val="007C2922"/>
    <w:rsid w:val="007C65D7"/>
    <w:rsid w:val="007F3012"/>
    <w:rsid w:val="00857E6B"/>
    <w:rsid w:val="008968C4"/>
    <w:rsid w:val="008D31BD"/>
    <w:rsid w:val="008D7C1C"/>
    <w:rsid w:val="00914887"/>
    <w:rsid w:val="0092291B"/>
    <w:rsid w:val="00932D92"/>
    <w:rsid w:val="0095272C"/>
    <w:rsid w:val="00972024"/>
    <w:rsid w:val="009E59BB"/>
    <w:rsid w:val="009F04D2"/>
    <w:rsid w:val="009F2BA7"/>
    <w:rsid w:val="009F6DA0"/>
    <w:rsid w:val="00A01182"/>
    <w:rsid w:val="00A06309"/>
    <w:rsid w:val="00A12917"/>
    <w:rsid w:val="00A20CBE"/>
    <w:rsid w:val="00AD13CB"/>
    <w:rsid w:val="00AD2B8A"/>
    <w:rsid w:val="00AD3FD8"/>
    <w:rsid w:val="00B13B8B"/>
    <w:rsid w:val="00B370A8"/>
    <w:rsid w:val="00BC7376"/>
    <w:rsid w:val="00BD669A"/>
    <w:rsid w:val="00C13F2B"/>
    <w:rsid w:val="00C27850"/>
    <w:rsid w:val="00C43D65"/>
    <w:rsid w:val="00C84833"/>
    <w:rsid w:val="00C9044F"/>
    <w:rsid w:val="00D2420D"/>
    <w:rsid w:val="00D30382"/>
    <w:rsid w:val="00D407A2"/>
    <w:rsid w:val="00D413F9"/>
    <w:rsid w:val="00D44E50"/>
    <w:rsid w:val="00D90060"/>
    <w:rsid w:val="00D92B95"/>
    <w:rsid w:val="00DC6B2F"/>
    <w:rsid w:val="00E03F71"/>
    <w:rsid w:val="00E154B5"/>
    <w:rsid w:val="00E232F0"/>
    <w:rsid w:val="00E52791"/>
    <w:rsid w:val="00E83195"/>
    <w:rsid w:val="00EE5164"/>
    <w:rsid w:val="00F00A4F"/>
    <w:rsid w:val="00F33CD8"/>
    <w:rsid w:val="00F439C9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B78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13D05"/>
    <w:pPr>
      <w:pBdr>
        <w:top w:val="single" w:sz="4" w:space="3" w:color="A6A6A6" w:themeColor="background1" w:themeShade="A6"/>
      </w:pBdr>
      <w:spacing w:before="480" w:after="120" w:line="216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13D05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EE5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mannysinghh11.github.io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pr\AppData\Roaming\Microsoft\Templates\Human%20resourc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78BE45FDB34191A83D27597D81B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C0D27-AE1F-4902-92A7-5E931D4CE79A}"/>
      </w:docPartPr>
      <w:docPartBody>
        <w:p w:rsidR="00BC1307" w:rsidRDefault="008B308C">
          <w:pPr>
            <w:pStyle w:val="C178BE45FDB34191A83D27597D81B137"/>
          </w:pPr>
          <w:r w:rsidRPr="00AD3FD8">
            <w:t>Experience</w:t>
          </w:r>
        </w:p>
      </w:docPartBody>
    </w:docPart>
    <w:docPart>
      <w:docPartPr>
        <w:name w:val="3BE8890028D64809BA696BAB42315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A3D8-BDE3-47B4-B4C1-42D5B5049B7C}"/>
      </w:docPartPr>
      <w:docPartBody>
        <w:p w:rsidR="00BC1307" w:rsidRDefault="005948FD" w:rsidP="005948FD">
          <w:pPr>
            <w:pStyle w:val="3BE8890028D64809BA696BAB4231556B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FD"/>
    <w:rsid w:val="000A59AB"/>
    <w:rsid w:val="00132E5B"/>
    <w:rsid w:val="005948FD"/>
    <w:rsid w:val="0076070C"/>
    <w:rsid w:val="008B308C"/>
    <w:rsid w:val="00BC1307"/>
    <w:rsid w:val="00E2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78BE45FDB34191A83D27597D81B137">
    <w:name w:val="C178BE45FDB34191A83D27597D81B137"/>
  </w:style>
  <w:style w:type="paragraph" w:customStyle="1" w:styleId="4BB5CDBE7A304F158A6CFF2B61E2DDCF">
    <w:name w:val="4BB5CDBE7A304F158A6CFF2B61E2DDCF"/>
  </w:style>
  <w:style w:type="paragraph" w:customStyle="1" w:styleId="9BAA4F5A3E11427F926575A278B0D0B0">
    <w:name w:val="9BAA4F5A3E11427F926575A278B0D0B0"/>
  </w:style>
  <w:style w:type="paragraph" w:customStyle="1" w:styleId="5F3086ED605A45078B272CB5A531AB65">
    <w:name w:val="5F3086ED605A45078B272CB5A531AB65"/>
    <w:rsid w:val="005948FD"/>
  </w:style>
  <w:style w:type="paragraph" w:customStyle="1" w:styleId="5BCF7D14A4E84744830E051EF981C6EB">
    <w:name w:val="5BCF7D14A4E84744830E051EF981C6EB"/>
    <w:rsid w:val="005948FD"/>
  </w:style>
  <w:style w:type="paragraph" w:customStyle="1" w:styleId="3BE8890028D64809BA696BAB4231556B">
    <w:name w:val="3BE8890028D64809BA696BAB4231556B"/>
    <w:rsid w:val="005948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4ABC2FD-D3C3-4794-B1A8-9004D7285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Human resources resume</Template>
  <TotalTime>0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2020-10-02T03:28:00Z</dcterms:created>
  <dcterms:modified xsi:type="dcterms:W3CDTF">2020-10-16T03:04:00Z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